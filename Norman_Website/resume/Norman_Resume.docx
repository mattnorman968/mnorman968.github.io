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2DA" w:rsidRDefault="00284458">
      <w:pPr>
        <w:pStyle w:val="Title"/>
      </w:pPr>
      <w:r>
        <w:t>‍‍</w:t>
      </w:r>
      <w:r w:rsidR="00EA2C14">
        <w:t>Matthew Norman</w:t>
      </w:r>
    </w:p>
    <w:p w:rsidR="009F02DA" w:rsidRDefault="00EA2C14">
      <w:r>
        <w:t>133 N. Butler St. #2, Madison, WI 53703</w:t>
      </w:r>
      <w:r w:rsidR="00284458">
        <w:t>| </w:t>
      </w:r>
      <w:r>
        <w:t xml:space="preserve">(920) 946-8450 | </w:t>
      </w:r>
      <w:r w:rsidRPr="00EA2C14">
        <w:t>mattnorman968@gmail.com</w:t>
      </w:r>
      <w:r>
        <w:t xml:space="preserve"> | </w:t>
      </w:r>
      <w:hyperlink r:id="rId9" w:history="1">
        <w:r w:rsidRPr="00EA2C14">
          <w:rPr>
            <w:rStyle w:val="Hyperlink"/>
          </w:rPr>
          <w:t>vimeo.com/mnorman968</w:t>
        </w:r>
      </w:hyperlink>
    </w:p>
    <w:p w:rsidR="009F02DA" w:rsidRPr="00631D18" w:rsidRDefault="00284458" w:rsidP="00B72358">
      <w:pPr>
        <w:pStyle w:val="SectionHeading"/>
        <w:spacing w:before="360"/>
      </w:pPr>
      <w:r>
        <w:t>Education</w:t>
      </w:r>
    </w:p>
    <w:p w:rsidR="00552643" w:rsidRDefault="0068672F">
      <w:pPr>
        <w:pStyle w:val="Subsection"/>
        <w:spacing w:before="100"/>
      </w:pPr>
      <w:r>
        <w:t>Undergraduate</w:t>
      </w:r>
      <w:r w:rsidR="00284458">
        <w:t> | </w:t>
      </w:r>
      <w:r w:rsidR="008F0DE3">
        <w:t>UW Madison</w:t>
      </w:r>
      <w:r w:rsidR="00284458">
        <w:t> | </w:t>
      </w:r>
      <w:r w:rsidR="008F0DE3">
        <w:t>2013-2017</w:t>
      </w:r>
    </w:p>
    <w:p w:rsidR="00552643" w:rsidRDefault="00552643" w:rsidP="000A6F7D">
      <w:pPr>
        <w:pStyle w:val="ListBullet"/>
        <w:numPr>
          <w:ilvl w:val="0"/>
          <w:numId w:val="0"/>
        </w:numPr>
        <w:ind w:left="144"/>
      </w:pPr>
      <w:r>
        <w:t>Graduation Date: May 2017</w:t>
      </w:r>
    </w:p>
    <w:p w:rsidR="000A6F7D" w:rsidRDefault="000A6F7D" w:rsidP="000A6F7D">
      <w:pPr>
        <w:pStyle w:val="ListBullet"/>
        <w:numPr>
          <w:ilvl w:val="0"/>
          <w:numId w:val="0"/>
        </w:numPr>
        <w:ind w:left="144"/>
      </w:pPr>
      <w:r>
        <w:t>Bachelor of Science</w:t>
      </w:r>
    </w:p>
    <w:p w:rsidR="00860EAC" w:rsidRDefault="000A6F7D" w:rsidP="000A6F7D">
      <w:pPr>
        <w:pStyle w:val="ListBullet"/>
        <w:numPr>
          <w:ilvl w:val="0"/>
          <w:numId w:val="0"/>
        </w:numPr>
        <w:ind w:left="144"/>
      </w:pPr>
      <w:r>
        <w:t>Major:</w:t>
      </w:r>
      <w:r w:rsidR="00284458">
        <w:t xml:space="preserve"> </w:t>
      </w:r>
      <w:r w:rsidR="008158AA">
        <w:t xml:space="preserve">Environmental </w:t>
      </w:r>
      <w:r w:rsidR="005020D2">
        <w:t>Science</w:t>
      </w:r>
      <w:r w:rsidR="00EC6845">
        <w:t xml:space="preserve"> </w:t>
      </w:r>
    </w:p>
    <w:p w:rsidR="009F02DA" w:rsidRDefault="00860EAC" w:rsidP="000A6F7D">
      <w:pPr>
        <w:pStyle w:val="ListBullet"/>
        <w:numPr>
          <w:ilvl w:val="0"/>
          <w:numId w:val="0"/>
        </w:numPr>
        <w:ind w:left="144"/>
      </w:pPr>
      <w:r>
        <w:t xml:space="preserve">Certificate </w:t>
      </w:r>
      <w:r w:rsidR="000A6F7D">
        <w:t xml:space="preserve">(Minor): </w:t>
      </w:r>
      <w:r>
        <w:t>Digital Studies</w:t>
      </w:r>
    </w:p>
    <w:p w:rsidR="000A6F7D" w:rsidRPr="000A6F7D" w:rsidRDefault="000A6F7D" w:rsidP="000A6F7D">
      <w:pPr>
        <w:pStyle w:val="ListBullet"/>
        <w:numPr>
          <w:ilvl w:val="0"/>
          <w:numId w:val="0"/>
        </w:numPr>
        <w:ind w:left="144"/>
      </w:pPr>
      <w:r w:rsidRPr="000A6F7D">
        <w:rPr>
          <w:b/>
        </w:rPr>
        <w:t>Relevant Coursework</w:t>
      </w:r>
      <w:r>
        <w:rPr>
          <w:b/>
        </w:rPr>
        <w:t xml:space="preserve">: </w:t>
      </w:r>
      <w:r>
        <w:t>Adv</w:t>
      </w:r>
      <w:r w:rsidR="00CB5A22">
        <w:t>anced Video</w:t>
      </w:r>
      <w:r>
        <w:t xml:space="preserve"> Production,</w:t>
      </w:r>
      <w:r w:rsidR="00FF6C1A">
        <w:t xml:space="preserve"> Lighting, and</w:t>
      </w:r>
      <w:r>
        <w:t xml:space="preserve"> Sound Design, Podcasting, Film History, Cartography-GIS, </w:t>
      </w:r>
      <w:r w:rsidR="00A7636B">
        <w:t xml:space="preserve">and </w:t>
      </w:r>
      <w:r>
        <w:t>Natural Science</w:t>
      </w:r>
      <w:r w:rsidR="0022034B">
        <w:t>s (Ecology, Biology, Environmental Studies, Chemistry,</w:t>
      </w:r>
      <w:r>
        <w:t xml:space="preserve"> </w:t>
      </w:r>
      <w:r w:rsidR="00917331">
        <w:t xml:space="preserve">Physics, </w:t>
      </w:r>
      <w:r w:rsidR="005E08DD">
        <w:t>and Geology</w:t>
      </w:r>
      <w:r>
        <w:t>)</w:t>
      </w:r>
    </w:p>
    <w:p w:rsidR="00EC6845" w:rsidRDefault="0022034B" w:rsidP="00EC6845">
      <w:pPr>
        <w:pStyle w:val="SectionHeading"/>
        <w:spacing w:before="360"/>
      </w:pPr>
      <w:r>
        <w:t xml:space="preserve">Work </w:t>
      </w:r>
      <w:r w:rsidR="00284458">
        <w:t>Experience</w:t>
      </w:r>
    </w:p>
    <w:p w:rsidR="00860EAC" w:rsidRDefault="00860EAC" w:rsidP="00860EAC">
      <w:pPr>
        <w:pStyle w:val="Subsection"/>
        <w:spacing w:before="100"/>
      </w:pPr>
      <w:r>
        <w:t xml:space="preserve">Video Director </w:t>
      </w:r>
      <w:r w:rsidR="008F0DE3">
        <w:t>|</w:t>
      </w:r>
      <w:r>
        <w:t xml:space="preserve"> the Badger Herald newspaper | </w:t>
      </w:r>
      <w:r w:rsidR="000C08EF">
        <w:t>June 2016</w:t>
      </w:r>
      <w:r>
        <w:t>-</w:t>
      </w:r>
      <w:r w:rsidR="00FF6C1A">
        <w:t>Current</w:t>
      </w:r>
    </w:p>
    <w:p w:rsidR="005802AB" w:rsidRPr="005E08DD" w:rsidRDefault="005802AB" w:rsidP="005802AB">
      <w:pPr>
        <w:pStyle w:val="ListBullet"/>
      </w:pPr>
      <w:r w:rsidRPr="005E08DD">
        <w:t>I lead and manage the entire video department</w:t>
      </w:r>
      <w:r w:rsidR="00CA4C22" w:rsidRPr="005E08DD">
        <w:t xml:space="preserve"> (Distribute workload and offer guidance </w:t>
      </w:r>
      <w:r w:rsidR="008F19C2">
        <w:t>to</w:t>
      </w:r>
      <w:r w:rsidR="00B01ED2">
        <w:t xml:space="preserve"> seven videographers</w:t>
      </w:r>
      <w:r w:rsidR="00CA4C22" w:rsidRPr="005E08DD">
        <w:t>)</w:t>
      </w:r>
    </w:p>
    <w:p w:rsidR="008F0DE3" w:rsidRDefault="005802AB" w:rsidP="00CE35AD">
      <w:pPr>
        <w:pStyle w:val="ListBullet"/>
      </w:pPr>
      <w:r w:rsidRPr="005E08DD">
        <w:t>Produce and</w:t>
      </w:r>
      <w:r w:rsidR="008F0DE3">
        <w:t>/or</w:t>
      </w:r>
      <w:r w:rsidRPr="005E08DD">
        <w:t xml:space="preserve"> edit all video content </w:t>
      </w:r>
      <w:r w:rsidR="00B01ED2">
        <w:t>for news, b</w:t>
      </w:r>
      <w:r w:rsidR="00B31BE5">
        <w:t>anter, and feature publications</w:t>
      </w:r>
    </w:p>
    <w:p w:rsidR="005802AB" w:rsidRPr="005E08DD" w:rsidRDefault="00CA4C22" w:rsidP="00CE35AD">
      <w:pPr>
        <w:pStyle w:val="ListBullet"/>
      </w:pPr>
      <w:r w:rsidRPr="005E08DD">
        <w:t xml:space="preserve">Facilitate </w:t>
      </w:r>
      <w:r w:rsidR="005E08DD" w:rsidRPr="005E08DD">
        <w:t>collaboration</w:t>
      </w:r>
      <w:r w:rsidRPr="005E08DD">
        <w:t xml:space="preserve"> between departments by organizing brainstorming sessions and attending </w:t>
      </w:r>
      <w:r w:rsidR="005E08DD" w:rsidRPr="005E08DD">
        <w:t xml:space="preserve">executive </w:t>
      </w:r>
      <w:r w:rsidRPr="005E08DD">
        <w:t>board meetings)</w:t>
      </w:r>
    </w:p>
    <w:p w:rsidR="00FF6C1A" w:rsidRPr="005E08DD" w:rsidRDefault="008F0DE3" w:rsidP="00FF6C1A">
      <w:pPr>
        <w:pStyle w:val="ListBullet"/>
      </w:pPr>
      <w:r w:rsidRPr="008F19C2">
        <w:t>M</w:t>
      </w:r>
      <w:r w:rsidR="00FF6C1A" w:rsidRPr="008F19C2">
        <w:t xml:space="preserve">anage and optimize social media and </w:t>
      </w:r>
      <w:r w:rsidR="00871012" w:rsidRPr="008F19C2">
        <w:t>webs</w:t>
      </w:r>
      <w:r w:rsidR="00871012">
        <w:t>ite</w:t>
      </w:r>
      <w:r w:rsidR="00FF6C1A">
        <w:t xml:space="preserve"> content </w:t>
      </w:r>
      <w:r w:rsidR="008F19C2">
        <w:t xml:space="preserve">for increased reach and analytics </w:t>
      </w:r>
    </w:p>
    <w:p w:rsidR="005802AB" w:rsidRDefault="000C08EF" w:rsidP="005802AB">
      <w:pPr>
        <w:pStyle w:val="Subsection"/>
        <w:spacing w:before="100"/>
      </w:pPr>
      <w:r>
        <w:t xml:space="preserve">Videographer </w:t>
      </w:r>
      <w:r w:rsidR="008F0DE3">
        <w:t>|</w:t>
      </w:r>
      <w:r>
        <w:t xml:space="preserve"> Discover Mediaworks </w:t>
      </w:r>
      <w:r w:rsidR="005802AB">
        <w:t xml:space="preserve">| </w:t>
      </w:r>
      <w:r w:rsidR="0022034B">
        <w:t>Apr. 2016</w:t>
      </w:r>
      <w:r>
        <w:t>-Nov</w:t>
      </w:r>
      <w:r w:rsidR="0022034B">
        <w:t>.</w:t>
      </w:r>
      <w:r>
        <w:t xml:space="preserve"> </w:t>
      </w:r>
      <w:r w:rsidR="005802AB">
        <w:t>201</w:t>
      </w:r>
      <w:r>
        <w:t>6</w:t>
      </w:r>
    </w:p>
    <w:p w:rsidR="005802AB" w:rsidRDefault="000C08EF" w:rsidP="005802AB">
      <w:pPr>
        <w:pStyle w:val="ListBullet"/>
      </w:pPr>
      <w:r>
        <w:t xml:space="preserve">Independently shot footage for the </w:t>
      </w:r>
      <w:r w:rsidR="00B01ED2">
        <w:t>“</w:t>
      </w:r>
      <w:r>
        <w:t>Sustainable Lands and Lives</w:t>
      </w:r>
      <w:r w:rsidR="00B01ED2">
        <w:t>”</w:t>
      </w:r>
      <w:r>
        <w:t xml:space="preserve"> documentar</w:t>
      </w:r>
      <w:r w:rsidR="00B01ED2">
        <w:t>y a</w:t>
      </w:r>
      <w:r>
        <w:t xml:space="preserve">iring on PBS </w:t>
      </w:r>
      <w:r w:rsidR="00B01ED2">
        <w:t>in Spring 2017</w:t>
      </w:r>
    </w:p>
    <w:p w:rsidR="000C08EF" w:rsidRDefault="00736638" w:rsidP="005802AB">
      <w:pPr>
        <w:pStyle w:val="ListBullet"/>
      </w:pPr>
      <w:r>
        <w:t xml:space="preserve">Worked as a </w:t>
      </w:r>
      <w:r w:rsidRPr="005E08DD">
        <w:t>PA</w:t>
      </w:r>
      <w:r>
        <w:t xml:space="preserve"> on a commercial set for a Wisconsin Dells resort</w:t>
      </w:r>
      <w:r w:rsidR="001E3D2F">
        <w:rPr>
          <w:vertAlign w:val="subscript"/>
        </w:rPr>
        <w:softHyphen/>
      </w:r>
      <w:r w:rsidR="001E3D2F">
        <w:softHyphen/>
      </w:r>
      <w:r w:rsidR="001E3D2F">
        <w:rPr>
          <w:vertAlign w:val="subscript"/>
        </w:rPr>
        <w:softHyphen/>
      </w:r>
      <w:r w:rsidR="001E3D2F">
        <w:softHyphen/>
      </w:r>
      <w:r w:rsidR="001E3D2F">
        <w:rPr>
          <w:vertAlign w:val="subscript"/>
        </w:rPr>
        <w:softHyphen/>
      </w:r>
      <w:r w:rsidR="001E3D2F">
        <w:softHyphen/>
      </w:r>
      <w:r w:rsidR="001E3D2F">
        <w:rPr>
          <w:vertAlign w:val="subscript"/>
        </w:rPr>
        <w:softHyphen/>
      </w:r>
      <w:r w:rsidR="001E3D2F">
        <w:rPr>
          <w:vertAlign w:val="subscript"/>
        </w:rPr>
        <w:softHyphen/>
      </w:r>
    </w:p>
    <w:p w:rsidR="00B01ED2" w:rsidRDefault="00B01ED2" w:rsidP="005802AB">
      <w:pPr>
        <w:pStyle w:val="ListBullet"/>
      </w:pPr>
      <w:r>
        <w:t>Helped shoot footage for the “Into the Outdoors” television program aired on PBS</w:t>
      </w:r>
    </w:p>
    <w:p w:rsidR="005020D2" w:rsidRDefault="00A821E8" w:rsidP="005020D2">
      <w:pPr>
        <w:pStyle w:val="Subsection"/>
        <w:spacing w:before="100"/>
      </w:pPr>
      <w:r>
        <w:t>Video</w:t>
      </w:r>
      <w:r w:rsidR="0022034B">
        <w:t xml:space="preserve"> Production</w:t>
      </w:r>
      <w:r>
        <w:t xml:space="preserve"> services </w:t>
      </w:r>
      <w:r w:rsidR="008F0DE3">
        <w:t>|</w:t>
      </w:r>
      <w:r>
        <w:t xml:space="preserve"> the big ten network</w:t>
      </w:r>
      <w:r w:rsidR="005020D2">
        <w:t xml:space="preserve"> </w:t>
      </w:r>
      <w:r w:rsidR="0022034B">
        <w:t>and UW Athletics</w:t>
      </w:r>
      <w:r w:rsidR="005020D2">
        <w:t xml:space="preserve">| </w:t>
      </w:r>
      <w:r w:rsidR="0022034B">
        <w:t xml:space="preserve">Oct. </w:t>
      </w:r>
      <w:r w:rsidR="005020D2">
        <w:t>2014</w:t>
      </w:r>
      <w:r>
        <w:t>-</w:t>
      </w:r>
      <w:r w:rsidR="0022034B">
        <w:t>Feb. 20</w:t>
      </w:r>
      <w:r>
        <w:t>15</w:t>
      </w:r>
    </w:p>
    <w:p w:rsidR="00A821E8" w:rsidRDefault="005D6977" w:rsidP="005020D2">
      <w:pPr>
        <w:pStyle w:val="ListBullet"/>
      </w:pPr>
      <w:r>
        <w:t>Film sporting events, athlete interviews, and promotional material</w:t>
      </w:r>
    </w:p>
    <w:p w:rsidR="005D6977" w:rsidRDefault="005D6977" w:rsidP="005020D2">
      <w:pPr>
        <w:pStyle w:val="ListBullet"/>
      </w:pPr>
      <w:r>
        <w:t>Built and directed live streaming setups for the Big Ten Network and UW Athletics</w:t>
      </w:r>
    </w:p>
    <w:p w:rsidR="005D6977" w:rsidRDefault="005D6977" w:rsidP="005020D2">
      <w:pPr>
        <w:pStyle w:val="ListBullet"/>
      </w:pPr>
      <w:r>
        <w:t>Edit postgame recaps/highlights for UW Athletics</w:t>
      </w:r>
      <w:bookmarkStart w:id="0" w:name="_GoBack"/>
      <w:bookmarkEnd w:id="0"/>
    </w:p>
    <w:p w:rsidR="006E3507" w:rsidRDefault="00EF7EFB" w:rsidP="00A9215B">
      <w:pPr>
        <w:pStyle w:val="Subsection"/>
        <w:spacing w:before="0"/>
      </w:pPr>
      <w:r>
        <w:t xml:space="preserve">RADIO SHOW HOST | </w:t>
      </w:r>
      <w:r w:rsidR="00B64031">
        <w:t xml:space="preserve">WSUM </w:t>
      </w:r>
      <w:r w:rsidR="00CB5A22">
        <w:t xml:space="preserve">91.7FM Madison - Student radio </w:t>
      </w:r>
      <w:r>
        <w:t xml:space="preserve">| </w:t>
      </w:r>
      <w:r w:rsidR="0022034B">
        <w:t xml:space="preserve">Jan. </w:t>
      </w:r>
      <w:r>
        <w:t>201</w:t>
      </w:r>
      <w:r w:rsidR="00B64031">
        <w:t>3</w:t>
      </w:r>
      <w:r>
        <w:t>-</w:t>
      </w:r>
      <w:r w:rsidR="0022034B">
        <w:t>Aug. 2015</w:t>
      </w:r>
    </w:p>
    <w:p w:rsidR="006E3507" w:rsidRDefault="00EE78B1" w:rsidP="00A9215B">
      <w:pPr>
        <w:pStyle w:val="ListBullet"/>
      </w:pPr>
      <w:r>
        <w:t>Composed purposefully structured music-talk programs with guests and local artists</w:t>
      </w:r>
    </w:p>
    <w:p w:rsidR="00CC4CDB" w:rsidRDefault="00EE78B1" w:rsidP="00A9215B">
      <w:pPr>
        <w:pStyle w:val="ListBullet"/>
      </w:pPr>
      <w:r>
        <w:t xml:space="preserve">Produced promotional content for the station and volunteered by organizing the music library and doing album reviews </w:t>
      </w:r>
    </w:p>
    <w:p w:rsidR="00EE78B1" w:rsidRDefault="00CC4CDB" w:rsidP="00A9215B">
      <w:pPr>
        <w:pStyle w:val="ListBullet"/>
      </w:pPr>
      <w:r>
        <w:t>Participated in live music broadcasts with bands inside the studio</w:t>
      </w:r>
      <w:r w:rsidR="00EE78B1">
        <w:t xml:space="preserve"> </w:t>
      </w:r>
    </w:p>
    <w:p w:rsidR="005E08DD" w:rsidRDefault="005E08DD" w:rsidP="005E08DD">
      <w:pPr>
        <w:pStyle w:val="Subsection"/>
        <w:spacing w:before="0"/>
      </w:pPr>
      <w:r w:rsidRPr="00A7636B">
        <w:t>RESEARCH ASSISTANT</w:t>
      </w:r>
      <w:r>
        <w:t xml:space="preserve"> </w:t>
      </w:r>
      <w:r w:rsidR="008F0DE3">
        <w:t>|</w:t>
      </w:r>
      <w:r>
        <w:t xml:space="preserve"> Yellowstone National Park</w:t>
      </w:r>
      <w:r w:rsidR="008F0DE3">
        <w:t xml:space="preserve"> </w:t>
      </w:r>
      <w:r>
        <w:t>| June. 2015-Aug. 2015</w:t>
      </w:r>
    </w:p>
    <w:p w:rsidR="005E08DD" w:rsidRDefault="00A7636B" w:rsidP="005E08DD">
      <w:pPr>
        <w:pStyle w:val="ListBullet"/>
      </w:pPr>
      <w:r>
        <w:t>Did field research on</w:t>
      </w:r>
      <w:r w:rsidR="005E08DD">
        <w:t xml:space="preserve"> forest</w:t>
      </w:r>
      <w:r w:rsidR="00B01ED2">
        <w:t xml:space="preserve"> fire ecology in the context of </w:t>
      </w:r>
      <w:r>
        <w:t xml:space="preserve">species distributions and populations in a </w:t>
      </w:r>
      <w:r w:rsidR="005E08DD">
        <w:t>changing climate</w:t>
      </w:r>
    </w:p>
    <w:p w:rsidR="005E08DD" w:rsidRPr="00020E50" w:rsidRDefault="00020E50" w:rsidP="00020E50">
      <w:pPr>
        <w:pStyle w:val="ListBullet"/>
      </w:pPr>
      <w:r w:rsidRPr="00020E50">
        <w:t>Practice site selection, field sampling, and lab analysis for tree species and microbial communities</w:t>
      </w:r>
    </w:p>
    <w:p w:rsidR="00EE78B1" w:rsidRPr="00EE78B1" w:rsidRDefault="005E08DD" w:rsidP="00EE78B1">
      <w:pPr>
        <w:pStyle w:val="SectionHeading"/>
        <w:spacing w:before="360"/>
      </w:pPr>
      <w:r>
        <w:t>Skills</w:t>
      </w:r>
    </w:p>
    <w:p w:rsidR="000B2A68" w:rsidRDefault="00A7636B" w:rsidP="00EF7EFB">
      <w:pPr>
        <w:pStyle w:val="ListBullet"/>
      </w:pPr>
      <w:r>
        <w:t>5</w:t>
      </w:r>
      <w:r w:rsidR="000B2A68">
        <w:t>+ years of video production experience</w:t>
      </w:r>
      <w:r w:rsidR="008F0DE3">
        <w:t xml:space="preserve"> in d</w:t>
      </w:r>
      <w:r>
        <w:t>ocumentary, narrative, and freelance</w:t>
      </w:r>
      <w:r w:rsidR="008F0DE3">
        <w:t xml:space="preserve"> (ex: Democratic Party of Wisconsin</w:t>
      </w:r>
      <w:r>
        <w:t>)</w:t>
      </w:r>
    </w:p>
    <w:p w:rsidR="00EF7EFB" w:rsidRDefault="000A6F7D" w:rsidP="00EF7EFB">
      <w:pPr>
        <w:pStyle w:val="ListBullet"/>
      </w:pPr>
      <w:r>
        <w:t xml:space="preserve">Extensive software experience with Adobe Premiere Pro, Adobe After Effects, </w:t>
      </w:r>
      <w:r w:rsidR="00917331">
        <w:t xml:space="preserve">Adobe </w:t>
      </w:r>
      <w:proofErr w:type="spellStart"/>
      <w:r w:rsidR="00917331">
        <w:t>Speedgrade</w:t>
      </w:r>
      <w:proofErr w:type="spellEnd"/>
      <w:r w:rsidR="00917331">
        <w:t xml:space="preserve">, </w:t>
      </w:r>
      <w:r>
        <w:t xml:space="preserve">Adobe Illustrator, Adobe Photoshop, </w:t>
      </w:r>
      <w:proofErr w:type="spellStart"/>
      <w:r w:rsidR="00917331">
        <w:t>DaVinci</w:t>
      </w:r>
      <w:proofErr w:type="spellEnd"/>
      <w:r w:rsidR="00917331">
        <w:t xml:space="preserve"> Resolve, </w:t>
      </w:r>
      <w:r>
        <w:t xml:space="preserve">ArcGIS, </w:t>
      </w:r>
      <w:proofErr w:type="spellStart"/>
      <w:r>
        <w:t>Mapbox</w:t>
      </w:r>
      <w:proofErr w:type="spellEnd"/>
      <w:r w:rsidR="00917331">
        <w:t xml:space="preserve"> Studio</w:t>
      </w:r>
      <w:r>
        <w:t>,</w:t>
      </w:r>
      <w:r w:rsidR="00917331">
        <w:t xml:space="preserve"> and</w:t>
      </w:r>
      <w:r>
        <w:t xml:space="preserve"> </w:t>
      </w:r>
      <w:r w:rsidR="00917331">
        <w:t>Microsoft Office</w:t>
      </w:r>
    </w:p>
    <w:p w:rsidR="00F8370B" w:rsidRDefault="00B31BE5" w:rsidP="00EE78B1">
      <w:pPr>
        <w:pStyle w:val="ListBullet"/>
      </w:pPr>
      <w:r>
        <w:t>Highly proficient with computers (</w:t>
      </w:r>
      <w:r w:rsidR="000E6206">
        <w:t>Worked in IT at KEES Inc</w:t>
      </w:r>
      <w:r w:rsidR="00B01ED2">
        <w:t>.</w:t>
      </w:r>
      <w:r>
        <w:t xml:space="preserve"> in 2015 and built desktop computer from scratch)</w:t>
      </w:r>
    </w:p>
    <w:p w:rsidR="00E9658B" w:rsidRPr="00EE78B1" w:rsidRDefault="005E08DD" w:rsidP="00E9658B">
      <w:pPr>
        <w:pStyle w:val="SectionHeading"/>
        <w:spacing w:before="360"/>
      </w:pPr>
      <w:r>
        <w:t>About Me</w:t>
      </w:r>
    </w:p>
    <w:p w:rsidR="00FF6C1A" w:rsidRDefault="00FF6C1A" w:rsidP="00B31BE5">
      <w:pPr>
        <w:pStyle w:val="ListBullet"/>
      </w:pPr>
      <w:r>
        <w:t>Up to date with the latest technology</w:t>
      </w:r>
      <w:r w:rsidR="00B31BE5">
        <w:t xml:space="preserve"> </w:t>
      </w:r>
      <w:r>
        <w:t>in</w:t>
      </w:r>
      <w:r w:rsidR="00B31BE5">
        <w:t xml:space="preserve"> video production and computing</w:t>
      </w:r>
      <w:r>
        <w:t xml:space="preserve"> </w:t>
      </w:r>
    </w:p>
    <w:p w:rsidR="00CB5A22" w:rsidRPr="00E9658B" w:rsidRDefault="00917331" w:rsidP="00917331">
      <w:pPr>
        <w:pStyle w:val="ListBullet"/>
      </w:pPr>
      <w:r w:rsidRPr="00E9658B">
        <w:t xml:space="preserve">Passion </w:t>
      </w:r>
      <w:r w:rsidR="00A7636B">
        <w:t xml:space="preserve">for </w:t>
      </w:r>
      <w:r w:rsidR="00CC4CDB">
        <w:t xml:space="preserve">music, </w:t>
      </w:r>
      <w:r w:rsidRPr="00E9658B">
        <w:t>the natural and urban environment,</w:t>
      </w:r>
      <w:r w:rsidR="00A7636B">
        <w:t xml:space="preserve"> </w:t>
      </w:r>
      <w:r w:rsidR="00A7636B" w:rsidRPr="00E9658B">
        <w:t>traveling,</w:t>
      </w:r>
      <w:r w:rsidRPr="00E9658B">
        <w:t xml:space="preserve"> and adventure</w:t>
      </w:r>
    </w:p>
    <w:p w:rsidR="00FF6C1A" w:rsidRDefault="00CC4CDB" w:rsidP="00FF6C1A">
      <w:pPr>
        <w:pStyle w:val="ListBullet"/>
      </w:pPr>
      <w:r>
        <w:t>Started an alternative rock band and organized basement shows</w:t>
      </w:r>
    </w:p>
    <w:p w:rsidR="00B31BE5" w:rsidRDefault="00B31BE5" w:rsidP="00FF6C1A">
      <w:pPr>
        <w:pStyle w:val="ListBullet"/>
      </w:pPr>
      <w:r>
        <w:t>Enthusiastic work ethic and positive attitude under stress</w:t>
      </w:r>
    </w:p>
    <w:sectPr w:rsidR="00B31BE5" w:rsidSect="00CA4C22">
      <w:footerReference w:type="default" r:id="rId10"/>
      <w:pgSz w:w="12240" w:h="15840"/>
      <w:pgMar w:top="720" w:right="1440" w:bottom="72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201A" w:rsidRDefault="0084201A">
      <w:pPr>
        <w:spacing w:after="0"/>
      </w:pPr>
      <w:r>
        <w:separator/>
      </w:r>
    </w:p>
  </w:endnote>
  <w:endnote w:type="continuationSeparator" w:id="0">
    <w:p w:rsidR="0084201A" w:rsidRDefault="008420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35AD" w:rsidRDefault="00CE35AD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5D6977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201A" w:rsidRDefault="0084201A">
      <w:pPr>
        <w:spacing w:after="0"/>
      </w:pPr>
      <w:r>
        <w:separator/>
      </w:r>
    </w:p>
  </w:footnote>
  <w:footnote w:type="continuationSeparator" w:id="0">
    <w:p w:rsidR="0084201A" w:rsidRDefault="0084201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306875E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C3217E5"/>
    <w:multiLevelType w:val="hybridMultilevel"/>
    <w:tmpl w:val="D5D61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A05F3F"/>
    <w:multiLevelType w:val="hybridMultilevel"/>
    <w:tmpl w:val="8E166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BD19E0"/>
    <w:multiLevelType w:val="hybridMultilevel"/>
    <w:tmpl w:val="DB1EB3B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6B3A57B3"/>
    <w:multiLevelType w:val="hybridMultilevel"/>
    <w:tmpl w:val="91782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72F"/>
    <w:rsid w:val="00016452"/>
    <w:rsid w:val="00020E50"/>
    <w:rsid w:val="000A6F7D"/>
    <w:rsid w:val="000B2A68"/>
    <w:rsid w:val="000C08EF"/>
    <w:rsid w:val="000E6206"/>
    <w:rsid w:val="00105A37"/>
    <w:rsid w:val="001339D4"/>
    <w:rsid w:val="001B2684"/>
    <w:rsid w:val="001E3D2F"/>
    <w:rsid w:val="0022034B"/>
    <w:rsid w:val="00230BB7"/>
    <w:rsid w:val="00235C97"/>
    <w:rsid w:val="00284458"/>
    <w:rsid w:val="002D4BB9"/>
    <w:rsid w:val="0035592E"/>
    <w:rsid w:val="003821C3"/>
    <w:rsid w:val="0038517E"/>
    <w:rsid w:val="003E16B5"/>
    <w:rsid w:val="0048356F"/>
    <w:rsid w:val="004E1BCB"/>
    <w:rsid w:val="005020D2"/>
    <w:rsid w:val="0053086E"/>
    <w:rsid w:val="00552643"/>
    <w:rsid w:val="005604C9"/>
    <w:rsid w:val="00564D2B"/>
    <w:rsid w:val="005802AB"/>
    <w:rsid w:val="00594AE4"/>
    <w:rsid w:val="005D6977"/>
    <w:rsid w:val="005E08DD"/>
    <w:rsid w:val="006035CB"/>
    <w:rsid w:val="0061082A"/>
    <w:rsid w:val="00622A64"/>
    <w:rsid w:val="00631D18"/>
    <w:rsid w:val="006457A9"/>
    <w:rsid w:val="00683A9A"/>
    <w:rsid w:val="0068604F"/>
    <w:rsid w:val="0068672F"/>
    <w:rsid w:val="006E3507"/>
    <w:rsid w:val="006F25AD"/>
    <w:rsid w:val="0070336D"/>
    <w:rsid w:val="00736638"/>
    <w:rsid w:val="008158AA"/>
    <w:rsid w:val="0084201A"/>
    <w:rsid w:val="00860EAC"/>
    <w:rsid w:val="00871012"/>
    <w:rsid w:val="00877985"/>
    <w:rsid w:val="00893E8E"/>
    <w:rsid w:val="008F0DE3"/>
    <w:rsid w:val="008F167B"/>
    <w:rsid w:val="008F19C2"/>
    <w:rsid w:val="008F2996"/>
    <w:rsid w:val="00917331"/>
    <w:rsid w:val="009D7BFE"/>
    <w:rsid w:val="009F02DA"/>
    <w:rsid w:val="00A666D7"/>
    <w:rsid w:val="00A7636B"/>
    <w:rsid w:val="00A821E8"/>
    <w:rsid w:val="00A9215B"/>
    <w:rsid w:val="00B01ED2"/>
    <w:rsid w:val="00B31BE5"/>
    <w:rsid w:val="00B64031"/>
    <w:rsid w:val="00B72358"/>
    <w:rsid w:val="00B90B8D"/>
    <w:rsid w:val="00BB5301"/>
    <w:rsid w:val="00C51E41"/>
    <w:rsid w:val="00C57CF0"/>
    <w:rsid w:val="00CA4C22"/>
    <w:rsid w:val="00CB5A22"/>
    <w:rsid w:val="00CC4CDB"/>
    <w:rsid w:val="00CE35AD"/>
    <w:rsid w:val="00D15978"/>
    <w:rsid w:val="00D92177"/>
    <w:rsid w:val="00DA2080"/>
    <w:rsid w:val="00DA32C2"/>
    <w:rsid w:val="00DB2D7F"/>
    <w:rsid w:val="00DD390F"/>
    <w:rsid w:val="00E24C0F"/>
    <w:rsid w:val="00E91F3F"/>
    <w:rsid w:val="00E9658B"/>
    <w:rsid w:val="00EA2C14"/>
    <w:rsid w:val="00EB3DF1"/>
    <w:rsid w:val="00EC23FE"/>
    <w:rsid w:val="00EC6845"/>
    <w:rsid w:val="00ED096E"/>
    <w:rsid w:val="00EE78B1"/>
    <w:rsid w:val="00EF7EFB"/>
    <w:rsid w:val="00F225DA"/>
    <w:rsid w:val="00F41793"/>
    <w:rsid w:val="00F8309C"/>
    <w:rsid w:val="00F83200"/>
    <w:rsid w:val="00F8370B"/>
    <w:rsid w:val="00FF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7DA79"/>
  <w15:docId w15:val="{91952E3E-D5CE-4D2B-A475-C84528DB2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592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92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71012"/>
    <w:rPr>
      <w:color w:val="39A5B7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6452"/>
    <w:rPr>
      <w:color w:val="A3648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vimeo.com/mnorman968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133 N. Butler St. #2, Madison WI</CompanyAddress>
  <CompanyPhone>(920) 946-8450</CompanyPhone>
  <CompanyFax/>
  <CompanyEmail>mattnorman968@gmail.com | vimeo.com/mnorman968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5</TotalTime>
  <Pages>1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Norman</dc:creator>
  <cp:lastModifiedBy>Matthew Norman</cp:lastModifiedBy>
  <cp:revision>3</cp:revision>
  <dcterms:created xsi:type="dcterms:W3CDTF">2016-11-24T21:58:00Z</dcterms:created>
  <dcterms:modified xsi:type="dcterms:W3CDTF">2016-11-25T06:16:00Z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